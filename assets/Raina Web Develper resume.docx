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701B546" w14:textId="77777777" w:rsidTr="001B2ABD">
        <w:trPr>
          <w:trHeight w:val="4410"/>
        </w:trPr>
        <w:tc>
          <w:tcPr>
            <w:tcW w:w="3600" w:type="dxa"/>
            <w:vAlign w:val="bottom"/>
          </w:tcPr>
          <w:p w14:paraId="0F5F4C14" w14:textId="77777777" w:rsidR="001B2ABD" w:rsidRDefault="001B2ABD" w:rsidP="001B2ABD">
            <w:pPr>
              <w:tabs>
                <w:tab w:val="left" w:pos="990"/>
              </w:tabs>
              <w:jc w:val="center"/>
            </w:pPr>
            <w:r>
              <w:rPr>
                <w:noProof/>
              </w:rPr>
              <mc:AlternateContent>
                <mc:Choice Requires="wps">
                  <w:drawing>
                    <wp:inline distT="0" distB="0" distL="0" distR="0" wp14:anchorId="268C3E76" wp14:editId="4A34B5A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CAC172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" strokecolor="#94b6d2 [3204]" strokeweight="5pt">
                      <v:fill r:id="rId11" o:title="" recolor="t" rotate="t" type="frame"/>
                      <v:stroke joinstyle="miter"/>
                      <w10:anchorlock/>
                    </v:oval>
                  </w:pict>
                </mc:Fallback>
              </mc:AlternateContent>
            </w:r>
          </w:p>
        </w:tc>
        <w:tc>
          <w:tcPr>
            <w:tcW w:w="720" w:type="dxa"/>
          </w:tcPr>
          <w:p w14:paraId="55F642E7" w14:textId="77777777" w:rsidR="001B2ABD" w:rsidRDefault="001B2ABD" w:rsidP="000C45FF">
            <w:pPr>
              <w:tabs>
                <w:tab w:val="left" w:pos="990"/>
              </w:tabs>
            </w:pPr>
          </w:p>
        </w:tc>
        <w:tc>
          <w:tcPr>
            <w:tcW w:w="6470" w:type="dxa"/>
            <w:vAlign w:val="bottom"/>
          </w:tcPr>
          <w:p w14:paraId="63717520" w14:textId="4D50712F" w:rsidR="001B2ABD" w:rsidRPr="005346C1" w:rsidRDefault="005346C1" w:rsidP="001B2ABD">
            <w:pPr>
              <w:pStyle w:val="Title"/>
              <w:rPr>
                <w:sz w:val="72"/>
                <w:szCs w:val="72"/>
              </w:rPr>
            </w:pPr>
            <w:r w:rsidRPr="005346C1">
              <w:rPr>
                <w:sz w:val="72"/>
                <w:szCs w:val="72"/>
              </w:rPr>
              <w:t>Raina camara</w:t>
            </w:r>
          </w:p>
          <w:p w14:paraId="3DCA2700" w14:textId="77777777" w:rsidR="001B2ABD" w:rsidRDefault="005346C1" w:rsidP="001B2ABD">
            <w:pPr>
              <w:pStyle w:val="Subtitle"/>
              <w:rPr>
                <w:spacing w:val="0"/>
                <w:w w:val="100"/>
              </w:rPr>
            </w:pPr>
            <w:r w:rsidRPr="001E677B">
              <w:rPr>
                <w:spacing w:val="1"/>
                <w:w w:val="85"/>
              </w:rPr>
              <w:t>Web Developer</w:t>
            </w:r>
            <w:r w:rsidRPr="001E677B">
              <w:rPr>
                <w:spacing w:val="3"/>
                <w:w w:val="85"/>
              </w:rPr>
              <w:t xml:space="preserve"> </w:t>
            </w:r>
          </w:p>
          <w:p w14:paraId="3069969C" w14:textId="77777777" w:rsidR="007915BC" w:rsidRDefault="007915BC" w:rsidP="007915BC"/>
          <w:p w14:paraId="12A74B55" w14:textId="0F46F675" w:rsidR="007915BC" w:rsidRPr="007915BC" w:rsidRDefault="007915BC" w:rsidP="00562E14">
            <w:pPr>
              <w:shd w:val="clear" w:color="auto" w:fill="FFFFFF"/>
              <w:spacing w:before="100" w:beforeAutospacing="1" w:after="100" w:afterAutospacing="1"/>
              <w:ind w:right="240"/>
            </w:pPr>
          </w:p>
        </w:tc>
      </w:tr>
      <w:tr w:rsidR="001B2ABD" w:rsidRPr="00195590" w14:paraId="3E625C5C" w14:textId="77777777" w:rsidTr="001B2ABD">
        <w:tc>
          <w:tcPr>
            <w:tcW w:w="3600" w:type="dxa"/>
          </w:tcPr>
          <w:p w14:paraId="62C48B24" w14:textId="34F26870" w:rsidR="00036450" w:rsidRPr="00195590" w:rsidRDefault="00036450" w:rsidP="007915BC">
            <w:pPr>
              <w:rPr>
                <w:szCs w:val="18"/>
              </w:rPr>
            </w:pPr>
          </w:p>
          <w:p w14:paraId="4FEA0BF4" w14:textId="3D23FC61" w:rsidR="00936F9C" w:rsidRPr="00195590" w:rsidRDefault="00562E14" w:rsidP="008C731B">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Junior Web developer</w:t>
            </w:r>
            <w:r w:rsidR="00936F9C" w:rsidRPr="00195590">
              <w:rPr>
                <w:rFonts w:asciiTheme="majorHAnsi" w:eastAsia="Times New Roman" w:hAnsiTheme="majorHAnsi" w:cs="Arial"/>
                <w:szCs w:val="18"/>
                <w:lang w:eastAsia="en-US"/>
              </w:rPr>
              <w:t>,</w:t>
            </w:r>
            <w:r w:rsidR="00257566" w:rsidRPr="00195590">
              <w:rPr>
                <w:rFonts w:asciiTheme="majorHAnsi" w:eastAsia="Times New Roman" w:hAnsiTheme="majorHAnsi" w:cs="Arial"/>
                <w:szCs w:val="18"/>
                <w:lang w:eastAsia="en-US"/>
              </w:rPr>
              <w:t xml:space="preserve"> </w:t>
            </w:r>
          </w:p>
          <w:p w14:paraId="47242FA9" w14:textId="79EB38AC" w:rsidR="00562E14" w:rsidRPr="00195590" w:rsidRDefault="00562E14" w:rsidP="00562E14">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able to build a Web presence from the ground up -- from concept, navigation, layout and progr</w:t>
            </w:r>
            <w:r w:rsidR="009908FC" w:rsidRPr="00195590">
              <w:rPr>
                <w:rFonts w:asciiTheme="majorHAnsi" w:eastAsia="Times New Roman" w:hAnsiTheme="majorHAnsi" w:cs="Arial"/>
                <w:szCs w:val="18"/>
                <w:lang w:eastAsia="en-US"/>
              </w:rPr>
              <w:t>amming.</w:t>
            </w:r>
          </w:p>
          <w:p w14:paraId="52453392" w14:textId="77777777" w:rsidR="00562E14" w:rsidRPr="00195590" w:rsidRDefault="00562E14" w:rsidP="00562E14">
            <w:pPr>
              <w:numPr>
                <w:ilvl w:val="0"/>
                <w:numId w:val="2"/>
              </w:numPr>
              <w:shd w:val="clear" w:color="auto" w:fill="FFFFFF"/>
              <w:spacing w:before="100" w:beforeAutospacing="1" w:after="100" w:afterAutospacing="1"/>
              <w:ind w:left="0" w:right="240"/>
              <w:rPr>
                <w:rFonts w:asciiTheme="majorHAnsi" w:eastAsia="Times New Roman" w:hAnsiTheme="majorHAnsi" w:cs="Arial"/>
                <w:szCs w:val="18"/>
                <w:lang w:eastAsia="en-US"/>
              </w:rPr>
            </w:pPr>
            <w:r w:rsidRPr="00195590">
              <w:rPr>
                <w:rFonts w:asciiTheme="majorHAnsi" w:eastAsia="Times New Roman" w:hAnsiTheme="majorHAnsi" w:cs="Arial"/>
                <w:szCs w:val="18"/>
                <w:lang w:eastAsia="en-US"/>
              </w:rPr>
              <w:t>Skilled at writing well-designed, testable and efficient code using current best practices in Web development.</w:t>
            </w:r>
          </w:p>
          <w:p w14:paraId="43D84553" w14:textId="77777777" w:rsidR="00562E14" w:rsidRPr="00195590" w:rsidRDefault="00562E14" w:rsidP="00562E14">
            <w:pPr>
              <w:numPr>
                <w:ilvl w:val="0"/>
                <w:numId w:val="2"/>
              </w:numPr>
              <w:shd w:val="clear" w:color="auto" w:fill="FFFFFF"/>
              <w:spacing w:before="100" w:beforeAutospacing="1" w:after="100" w:afterAutospacing="1"/>
              <w:ind w:left="0" w:right="240"/>
              <w:rPr>
                <w:rFonts w:ascii="Arial" w:eastAsia="Times New Roman" w:hAnsi="Arial" w:cs="Arial"/>
                <w:szCs w:val="18"/>
                <w:lang w:eastAsia="en-US"/>
              </w:rPr>
            </w:pPr>
            <w:r w:rsidRPr="00195590">
              <w:rPr>
                <w:rFonts w:asciiTheme="majorHAnsi" w:eastAsia="Times New Roman" w:hAnsiTheme="majorHAnsi" w:cs="Arial"/>
                <w:szCs w:val="18"/>
                <w:lang w:eastAsia="en-US"/>
              </w:rPr>
              <w:t>Fast learner, hard worker and team player who is proficient in an array of scripting languages and multimedia Web tools</w:t>
            </w:r>
            <w:r w:rsidRPr="00195590">
              <w:rPr>
                <w:rFonts w:ascii="Arial" w:eastAsia="Times New Roman" w:hAnsi="Arial" w:cs="Arial"/>
                <w:szCs w:val="18"/>
                <w:lang w:eastAsia="en-US"/>
              </w:rPr>
              <w:t>.</w:t>
            </w:r>
          </w:p>
          <w:p w14:paraId="291AC5DC" w14:textId="77777777" w:rsidR="00036450" w:rsidRPr="00195590" w:rsidRDefault="00036450" w:rsidP="00036450">
            <w:pPr>
              <w:rPr>
                <w:szCs w:val="18"/>
              </w:rPr>
            </w:pPr>
          </w:p>
          <w:sdt>
            <w:sdtPr>
              <w:rPr>
                <w:sz w:val="18"/>
                <w:szCs w:val="18"/>
              </w:rPr>
              <w:id w:val="-1954003311"/>
              <w:placeholder>
                <w:docPart w:val="076B7886742A4865992BB187D58A92AE"/>
              </w:placeholder>
              <w:temporary/>
              <w:showingPlcHdr/>
              <w15:appearance w15:val="hidden"/>
            </w:sdtPr>
            <w:sdtEndPr/>
            <w:sdtContent>
              <w:p w14:paraId="03256457" w14:textId="77777777" w:rsidR="00036450" w:rsidRPr="00195590" w:rsidRDefault="00CB0055" w:rsidP="00CB0055">
                <w:pPr>
                  <w:pStyle w:val="Heading3"/>
                  <w:rPr>
                    <w:sz w:val="18"/>
                    <w:szCs w:val="18"/>
                  </w:rPr>
                </w:pPr>
                <w:r w:rsidRPr="00195590">
                  <w:rPr>
                    <w:sz w:val="18"/>
                    <w:szCs w:val="18"/>
                  </w:rPr>
                  <w:t>Contact</w:t>
                </w:r>
              </w:p>
            </w:sdtContent>
          </w:sdt>
          <w:sdt>
            <w:sdtPr>
              <w:rPr>
                <w:szCs w:val="18"/>
              </w:rPr>
              <w:id w:val="1111563247"/>
              <w:placeholder>
                <w:docPart w:val="6367E05E19844094A0DF72A5CE54AA58"/>
              </w:placeholder>
              <w:temporary/>
              <w:showingPlcHdr/>
              <w15:appearance w15:val="hidden"/>
            </w:sdtPr>
            <w:sdtEndPr/>
            <w:sdtContent>
              <w:p w14:paraId="4C8701CC" w14:textId="77777777" w:rsidR="004D3011" w:rsidRPr="00195590" w:rsidRDefault="004D3011" w:rsidP="004D3011">
                <w:pPr>
                  <w:rPr>
                    <w:szCs w:val="18"/>
                  </w:rPr>
                </w:pPr>
                <w:r w:rsidRPr="00195590">
                  <w:rPr>
                    <w:szCs w:val="18"/>
                  </w:rPr>
                  <w:t>PHONE:</w:t>
                </w:r>
              </w:p>
            </w:sdtContent>
          </w:sdt>
          <w:p w14:paraId="725CBEAF" w14:textId="15443C0A" w:rsidR="004D3011" w:rsidRPr="00195590" w:rsidRDefault="005346C1" w:rsidP="004D3011">
            <w:pPr>
              <w:rPr>
                <w:szCs w:val="18"/>
              </w:rPr>
            </w:pPr>
            <w:r w:rsidRPr="00195590">
              <w:rPr>
                <w:szCs w:val="18"/>
              </w:rPr>
              <w:t>319-447-7220</w:t>
            </w:r>
          </w:p>
          <w:p w14:paraId="6B0C2CAB" w14:textId="77777777" w:rsidR="004D3011" w:rsidRPr="00195590" w:rsidRDefault="004D3011" w:rsidP="004D3011">
            <w:pPr>
              <w:rPr>
                <w:szCs w:val="18"/>
              </w:rPr>
            </w:pPr>
          </w:p>
          <w:sdt>
            <w:sdtPr>
              <w:rPr>
                <w:szCs w:val="18"/>
              </w:rPr>
              <w:id w:val="67859272"/>
              <w:placeholder>
                <w:docPart w:val="B126020590FB4873AD443DA58E1B370C"/>
              </w:placeholder>
              <w:temporary/>
              <w:showingPlcHdr/>
              <w15:appearance w15:val="hidden"/>
            </w:sdtPr>
            <w:sdtEndPr/>
            <w:sdtContent>
              <w:p w14:paraId="4D1A87F1" w14:textId="77777777" w:rsidR="004D3011" w:rsidRPr="00195590" w:rsidRDefault="004D3011" w:rsidP="004D3011">
                <w:pPr>
                  <w:rPr>
                    <w:szCs w:val="18"/>
                  </w:rPr>
                </w:pPr>
                <w:r w:rsidRPr="00195590">
                  <w:rPr>
                    <w:szCs w:val="18"/>
                  </w:rPr>
                  <w:t>WEBSITE:</w:t>
                </w:r>
              </w:p>
            </w:sdtContent>
          </w:sdt>
          <w:sdt>
            <w:sdtPr>
              <w:rPr>
                <w:szCs w:val="18"/>
              </w:rPr>
              <w:id w:val="-720132143"/>
              <w:placeholder>
                <w:docPart w:val="911C3192E0214CF3B666F3CC3671D4FE"/>
              </w:placeholder>
              <w:temporary/>
              <w:showingPlcHdr/>
              <w15:appearance w15:val="hidden"/>
            </w:sdtPr>
            <w:sdtEndPr/>
            <w:sdtContent>
              <w:p w14:paraId="0DDE1114" w14:textId="77777777" w:rsidR="004D3011" w:rsidRPr="00195590" w:rsidRDefault="00E4381A" w:rsidP="004D3011">
                <w:pPr>
                  <w:rPr>
                    <w:szCs w:val="18"/>
                  </w:rPr>
                </w:pPr>
                <w:r w:rsidRPr="00195590">
                  <w:rPr>
                    <w:szCs w:val="18"/>
                  </w:rPr>
                  <w:t>Website goes here</w:t>
                </w:r>
              </w:p>
            </w:sdtContent>
          </w:sdt>
          <w:p w14:paraId="1B41EEA8" w14:textId="77777777" w:rsidR="004D3011" w:rsidRPr="00195590" w:rsidRDefault="004D3011" w:rsidP="004D3011">
            <w:pPr>
              <w:rPr>
                <w:szCs w:val="18"/>
              </w:rPr>
            </w:pPr>
          </w:p>
          <w:sdt>
            <w:sdtPr>
              <w:rPr>
                <w:szCs w:val="18"/>
              </w:rPr>
              <w:id w:val="-240260293"/>
              <w:placeholder>
                <w:docPart w:val="B2BC99CF083E47AFB4CED8EE39BF0140"/>
              </w:placeholder>
              <w:temporary/>
              <w:showingPlcHdr/>
              <w15:appearance w15:val="hidden"/>
            </w:sdtPr>
            <w:sdtEndPr/>
            <w:sdtContent>
              <w:p w14:paraId="4B6D53F6" w14:textId="77777777" w:rsidR="004D3011" w:rsidRPr="00195590" w:rsidRDefault="004D3011" w:rsidP="004D3011">
                <w:pPr>
                  <w:rPr>
                    <w:szCs w:val="18"/>
                  </w:rPr>
                </w:pPr>
                <w:r w:rsidRPr="00195590">
                  <w:rPr>
                    <w:szCs w:val="18"/>
                  </w:rPr>
                  <w:t>EMAIL:</w:t>
                </w:r>
              </w:p>
            </w:sdtContent>
          </w:sdt>
          <w:p w14:paraId="3C3ACF4C" w14:textId="3E4DC1AC" w:rsidR="00036450" w:rsidRPr="00195590" w:rsidRDefault="005346C1" w:rsidP="004D3011">
            <w:pPr>
              <w:rPr>
                <w:rStyle w:val="Hyperlink"/>
                <w:szCs w:val="18"/>
              </w:rPr>
            </w:pPr>
            <w:r w:rsidRPr="00195590">
              <w:rPr>
                <w:szCs w:val="18"/>
              </w:rPr>
              <w:t>Rainatiendre1@gmail.com</w:t>
            </w:r>
          </w:p>
          <w:sdt>
            <w:sdtPr>
              <w:rPr>
                <w:sz w:val="18"/>
                <w:szCs w:val="18"/>
              </w:rPr>
              <w:id w:val="-1444214663"/>
              <w:placeholder>
                <w:docPart w:val="56098A71AB114A158DCFA8924BE27A61"/>
              </w:placeholder>
              <w:temporary/>
              <w:showingPlcHdr/>
              <w15:appearance w15:val="hidden"/>
            </w:sdtPr>
            <w:sdtEndPr/>
            <w:sdtContent>
              <w:p w14:paraId="372F62AA" w14:textId="77777777" w:rsidR="004D3011" w:rsidRPr="00195590" w:rsidRDefault="00CB0055" w:rsidP="00CB0055">
                <w:pPr>
                  <w:pStyle w:val="Heading3"/>
                  <w:rPr>
                    <w:sz w:val="18"/>
                    <w:szCs w:val="18"/>
                  </w:rPr>
                </w:pPr>
                <w:r w:rsidRPr="00195590">
                  <w:rPr>
                    <w:sz w:val="18"/>
                    <w:szCs w:val="18"/>
                  </w:rPr>
                  <w:t>Hobbies</w:t>
                </w:r>
              </w:p>
            </w:sdtContent>
          </w:sdt>
          <w:p w14:paraId="4DA02D0C" w14:textId="77777777" w:rsidR="008C731B" w:rsidRPr="00195590" w:rsidRDefault="008C731B" w:rsidP="008C731B">
            <w:pPr>
              <w:rPr>
                <w:szCs w:val="18"/>
              </w:rPr>
            </w:pPr>
            <w:r w:rsidRPr="00195590">
              <w:rPr>
                <w:szCs w:val="18"/>
              </w:rPr>
              <w:t>Community service</w:t>
            </w:r>
          </w:p>
          <w:p w14:paraId="2FE8D53F" w14:textId="4AD07866" w:rsidR="004D3011" w:rsidRPr="00195590" w:rsidRDefault="008C731B" w:rsidP="004D3011">
            <w:pPr>
              <w:rPr>
                <w:szCs w:val="18"/>
              </w:rPr>
            </w:pPr>
            <w:r w:rsidRPr="00195590">
              <w:rPr>
                <w:szCs w:val="18"/>
              </w:rPr>
              <w:t>Cooking</w:t>
            </w:r>
          </w:p>
          <w:p w14:paraId="2DE3A08A" w14:textId="57478F05" w:rsidR="004D3011" w:rsidRPr="00195590" w:rsidRDefault="008C731B" w:rsidP="004D3011">
            <w:pPr>
              <w:rPr>
                <w:szCs w:val="18"/>
              </w:rPr>
            </w:pPr>
            <w:r w:rsidRPr="00195590">
              <w:rPr>
                <w:szCs w:val="18"/>
              </w:rPr>
              <w:t>blogging</w:t>
            </w:r>
          </w:p>
          <w:p w14:paraId="109295B1" w14:textId="66134117" w:rsidR="004D3011" w:rsidRPr="00195590" w:rsidRDefault="004D3011" w:rsidP="004D3011">
            <w:pPr>
              <w:rPr>
                <w:szCs w:val="18"/>
              </w:rPr>
            </w:pPr>
          </w:p>
        </w:tc>
        <w:tc>
          <w:tcPr>
            <w:tcW w:w="720" w:type="dxa"/>
          </w:tcPr>
          <w:p w14:paraId="62856CAF" w14:textId="77777777" w:rsidR="001B2ABD" w:rsidRPr="00195590" w:rsidRDefault="001B2ABD" w:rsidP="000C45FF">
            <w:pPr>
              <w:tabs>
                <w:tab w:val="left" w:pos="990"/>
              </w:tabs>
              <w:rPr>
                <w:szCs w:val="18"/>
              </w:rPr>
            </w:pPr>
          </w:p>
        </w:tc>
        <w:tc>
          <w:tcPr>
            <w:tcW w:w="6470" w:type="dxa"/>
          </w:tcPr>
          <w:sdt>
            <w:sdtPr>
              <w:rPr>
                <w:sz w:val="18"/>
                <w:szCs w:val="18"/>
              </w:rPr>
              <w:id w:val="1049110328"/>
              <w:placeholder>
                <w:docPart w:val="2DBDB45987D24DC3A9A3A2993A35E896"/>
              </w:placeholder>
              <w:temporary/>
              <w:showingPlcHdr/>
              <w15:appearance w15:val="hidden"/>
            </w:sdtPr>
            <w:sdtEndPr/>
            <w:sdtContent>
              <w:p w14:paraId="33A7570F" w14:textId="77777777" w:rsidR="001B2ABD" w:rsidRPr="00195590" w:rsidRDefault="00E25A26" w:rsidP="00036450">
                <w:pPr>
                  <w:pStyle w:val="Heading2"/>
                  <w:rPr>
                    <w:sz w:val="18"/>
                    <w:szCs w:val="18"/>
                  </w:rPr>
                </w:pPr>
                <w:r w:rsidRPr="00195590">
                  <w:rPr>
                    <w:sz w:val="18"/>
                    <w:szCs w:val="18"/>
                  </w:rPr>
                  <w:t>EDUCATION</w:t>
                </w:r>
              </w:p>
            </w:sdtContent>
          </w:sdt>
          <w:p w14:paraId="35C399FD" w14:textId="729E929E" w:rsidR="00036450" w:rsidRPr="00195590" w:rsidRDefault="005346C1" w:rsidP="00B359E4">
            <w:pPr>
              <w:pStyle w:val="Heading4"/>
              <w:rPr>
                <w:szCs w:val="18"/>
              </w:rPr>
            </w:pPr>
            <w:r w:rsidRPr="00195590">
              <w:rPr>
                <w:szCs w:val="18"/>
              </w:rPr>
              <w:t xml:space="preserve">Eleven Fifty Academy </w:t>
            </w:r>
            <w:r w:rsidR="008C731B" w:rsidRPr="00195590">
              <w:rPr>
                <w:szCs w:val="18"/>
              </w:rPr>
              <w:t xml:space="preserve">  </w:t>
            </w:r>
          </w:p>
          <w:p w14:paraId="2BF759F3" w14:textId="29F6F8FF" w:rsidR="00036450" w:rsidRPr="00195590" w:rsidRDefault="005346C1" w:rsidP="00B359E4">
            <w:pPr>
              <w:pStyle w:val="Date"/>
              <w:rPr>
                <w:i/>
                <w:iCs/>
                <w:szCs w:val="18"/>
              </w:rPr>
            </w:pPr>
            <w:r w:rsidRPr="00195590">
              <w:rPr>
                <w:i/>
                <w:iCs/>
                <w:szCs w:val="18"/>
              </w:rPr>
              <w:t>Sep 2020</w:t>
            </w:r>
            <w:r w:rsidR="00036450" w:rsidRPr="00195590">
              <w:rPr>
                <w:i/>
                <w:iCs/>
                <w:szCs w:val="18"/>
              </w:rPr>
              <w:t xml:space="preserve"> </w:t>
            </w:r>
            <w:r w:rsidRPr="00195590">
              <w:rPr>
                <w:i/>
                <w:iCs/>
                <w:szCs w:val="18"/>
              </w:rPr>
              <w:t>–</w:t>
            </w:r>
            <w:r w:rsidR="00036450" w:rsidRPr="00195590">
              <w:rPr>
                <w:i/>
                <w:iCs/>
                <w:szCs w:val="18"/>
              </w:rPr>
              <w:t xml:space="preserve"> </w:t>
            </w:r>
            <w:r w:rsidRPr="00195590">
              <w:rPr>
                <w:i/>
                <w:iCs/>
                <w:szCs w:val="18"/>
              </w:rPr>
              <w:t>December 2020</w:t>
            </w:r>
          </w:p>
          <w:p w14:paraId="7542C2D1" w14:textId="6C5D51C4" w:rsidR="00195590" w:rsidRPr="00195590" w:rsidRDefault="00936F9C" w:rsidP="00036450">
            <w:pPr>
              <w:rPr>
                <w:szCs w:val="18"/>
              </w:rPr>
            </w:pPr>
            <w:r w:rsidRPr="00195590">
              <w:rPr>
                <w:szCs w:val="18"/>
              </w:rPr>
              <w:t>Web Development</w:t>
            </w:r>
          </w:p>
          <w:p w14:paraId="4A5CFA98" w14:textId="56157757" w:rsidR="00036450" w:rsidRPr="00195590" w:rsidRDefault="005346C1" w:rsidP="00B359E4">
            <w:pPr>
              <w:pStyle w:val="Heading4"/>
              <w:rPr>
                <w:szCs w:val="18"/>
              </w:rPr>
            </w:pPr>
            <w:r w:rsidRPr="00195590">
              <w:rPr>
                <w:szCs w:val="18"/>
              </w:rPr>
              <w:t>Southern New Hampshire University</w:t>
            </w:r>
          </w:p>
          <w:p w14:paraId="6C067959" w14:textId="4FECB40E" w:rsidR="00036450" w:rsidRPr="00195590" w:rsidRDefault="005346C1" w:rsidP="00B359E4">
            <w:pPr>
              <w:pStyle w:val="Date"/>
              <w:rPr>
                <w:i/>
                <w:iCs/>
                <w:szCs w:val="18"/>
              </w:rPr>
            </w:pPr>
            <w:r w:rsidRPr="00195590">
              <w:rPr>
                <w:i/>
                <w:iCs/>
                <w:szCs w:val="18"/>
              </w:rPr>
              <w:t>Jan 2015</w:t>
            </w:r>
            <w:r w:rsidR="00036450" w:rsidRPr="00195590">
              <w:rPr>
                <w:i/>
                <w:iCs/>
                <w:szCs w:val="18"/>
              </w:rPr>
              <w:t xml:space="preserve"> </w:t>
            </w:r>
            <w:r w:rsidRPr="00195590">
              <w:rPr>
                <w:i/>
                <w:iCs/>
                <w:szCs w:val="18"/>
              </w:rPr>
              <w:t>–</w:t>
            </w:r>
            <w:r w:rsidR="00036450" w:rsidRPr="00195590">
              <w:rPr>
                <w:i/>
                <w:iCs/>
                <w:szCs w:val="18"/>
              </w:rPr>
              <w:t xml:space="preserve"> </w:t>
            </w:r>
            <w:r w:rsidRPr="00195590">
              <w:rPr>
                <w:i/>
                <w:iCs/>
                <w:szCs w:val="18"/>
              </w:rPr>
              <w:t>May 2017</w:t>
            </w:r>
          </w:p>
          <w:p w14:paraId="46C4666F" w14:textId="77937DEB" w:rsidR="009908FC" w:rsidRPr="00195590" w:rsidRDefault="00936F9C" w:rsidP="009908FC">
            <w:pPr>
              <w:rPr>
                <w:szCs w:val="18"/>
              </w:rPr>
            </w:pPr>
            <w:r w:rsidRPr="00195590">
              <w:rPr>
                <w:szCs w:val="18"/>
              </w:rPr>
              <w:t>Master’s in Business Administration</w:t>
            </w:r>
          </w:p>
          <w:p w14:paraId="4F6A4D42" w14:textId="024016BA" w:rsidR="00036450" w:rsidRPr="00195590" w:rsidRDefault="00936F9C" w:rsidP="00036450">
            <w:pPr>
              <w:rPr>
                <w:i/>
                <w:iCs/>
                <w:szCs w:val="18"/>
              </w:rPr>
            </w:pPr>
            <w:r w:rsidRPr="00195590">
              <w:rPr>
                <w:i/>
                <w:iCs/>
                <w:szCs w:val="18"/>
              </w:rPr>
              <w:t>Aug 2013-May 2015</w:t>
            </w:r>
          </w:p>
          <w:p w14:paraId="6FB4831B" w14:textId="223AA1DB" w:rsidR="00936F9C" w:rsidRPr="00195590" w:rsidRDefault="00936F9C" w:rsidP="00036450">
            <w:pPr>
              <w:rPr>
                <w:szCs w:val="18"/>
              </w:rPr>
            </w:pPr>
            <w:r w:rsidRPr="00195590">
              <w:rPr>
                <w:szCs w:val="18"/>
              </w:rPr>
              <w:t>Bachelors in General Studies/Human Resource Management</w:t>
            </w:r>
          </w:p>
          <w:p w14:paraId="23DCC3B1" w14:textId="674C120C" w:rsidR="00195590" w:rsidRPr="00195590" w:rsidRDefault="00936F9C" w:rsidP="00036450">
            <w:pPr>
              <w:rPr>
                <w:i/>
                <w:iCs/>
                <w:szCs w:val="18"/>
              </w:rPr>
            </w:pPr>
            <w:r w:rsidRPr="00195590">
              <w:rPr>
                <w:i/>
                <w:iCs/>
                <w:szCs w:val="18"/>
              </w:rPr>
              <w:t>Aug 2010-May 2013</w:t>
            </w:r>
          </w:p>
          <w:p w14:paraId="628C5554" w14:textId="4269A9B0" w:rsidR="00936F9C" w:rsidRPr="00195590" w:rsidRDefault="00936F9C" w:rsidP="00936F9C">
            <w:pPr>
              <w:pStyle w:val="Heading4"/>
              <w:rPr>
                <w:szCs w:val="18"/>
              </w:rPr>
            </w:pPr>
            <w:r w:rsidRPr="00195590">
              <w:rPr>
                <w:szCs w:val="18"/>
              </w:rPr>
              <w:t>Kirkwood Community College</w:t>
            </w:r>
          </w:p>
          <w:p w14:paraId="6AEF8E96" w14:textId="296204A5" w:rsidR="00936F9C" w:rsidRPr="00195590" w:rsidRDefault="00936F9C" w:rsidP="00036450">
            <w:pPr>
              <w:rPr>
                <w:szCs w:val="18"/>
              </w:rPr>
            </w:pPr>
            <w:r w:rsidRPr="00195590">
              <w:rPr>
                <w:szCs w:val="18"/>
              </w:rPr>
              <w:t>Advanced Manufacturing Engineering</w:t>
            </w:r>
          </w:p>
          <w:sdt>
            <w:sdtPr>
              <w:rPr>
                <w:sz w:val="18"/>
                <w:szCs w:val="18"/>
              </w:rPr>
              <w:id w:val="1001553383"/>
              <w:placeholder>
                <w:docPart w:val="F6E68DE366814EDF90AECBA2B83D4481"/>
              </w:placeholder>
              <w:temporary/>
              <w:showingPlcHdr/>
              <w15:appearance w15:val="hidden"/>
            </w:sdtPr>
            <w:sdtEndPr/>
            <w:sdtContent>
              <w:p w14:paraId="3C22B59E" w14:textId="77777777" w:rsidR="00036450" w:rsidRPr="00195590" w:rsidRDefault="00036450" w:rsidP="00036450">
                <w:pPr>
                  <w:pStyle w:val="Heading2"/>
                  <w:rPr>
                    <w:sz w:val="18"/>
                    <w:szCs w:val="18"/>
                  </w:rPr>
                </w:pPr>
                <w:r w:rsidRPr="00195590">
                  <w:rPr>
                    <w:sz w:val="18"/>
                    <w:szCs w:val="18"/>
                  </w:rPr>
                  <w:t>WORK EXPERIENCE</w:t>
                </w:r>
              </w:p>
            </w:sdtContent>
          </w:sdt>
          <w:p w14:paraId="1A9E43AB" w14:textId="4ACE6845" w:rsidR="00036450" w:rsidRPr="00195590" w:rsidRDefault="005346C1" w:rsidP="00B359E4">
            <w:pPr>
              <w:pStyle w:val="Heading4"/>
              <w:rPr>
                <w:bCs/>
                <w:szCs w:val="18"/>
              </w:rPr>
            </w:pPr>
            <w:r w:rsidRPr="00195590">
              <w:rPr>
                <w:szCs w:val="18"/>
              </w:rPr>
              <w:t xml:space="preserve">State street Corporation </w:t>
            </w:r>
            <w:r w:rsidR="00036450" w:rsidRPr="00195590">
              <w:rPr>
                <w:szCs w:val="18"/>
              </w:rPr>
              <w:t xml:space="preserve">  </w:t>
            </w:r>
            <w:r w:rsidRPr="00195590">
              <w:rPr>
                <w:szCs w:val="18"/>
              </w:rPr>
              <w:t>Investment Analyst</w:t>
            </w:r>
          </w:p>
          <w:p w14:paraId="4496C5B9" w14:textId="6E545C9F" w:rsidR="00036450" w:rsidRPr="00195590" w:rsidRDefault="005346C1" w:rsidP="00B359E4">
            <w:pPr>
              <w:pStyle w:val="Date"/>
              <w:rPr>
                <w:szCs w:val="18"/>
              </w:rPr>
            </w:pPr>
            <w:r w:rsidRPr="00195590">
              <w:rPr>
                <w:szCs w:val="18"/>
              </w:rPr>
              <w:t>Jul 2016</w:t>
            </w:r>
            <w:r w:rsidR="00036450" w:rsidRPr="00195590">
              <w:rPr>
                <w:szCs w:val="18"/>
              </w:rPr>
              <w:t>–</w:t>
            </w:r>
            <w:r w:rsidRPr="00195590">
              <w:rPr>
                <w:szCs w:val="18"/>
              </w:rPr>
              <w:t xml:space="preserve"> December 2017</w:t>
            </w:r>
          </w:p>
          <w:p w14:paraId="3572267D" w14:textId="0855BEFE" w:rsidR="00262E91" w:rsidRPr="00195590" w:rsidRDefault="00262E91" w:rsidP="00262E91">
            <w:pPr>
              <w:rPr>
                <w:rFonts w:asciiTheme="majorHAnsi" w:hAnsiTheme="majorHAnsi" w:cs="Arial"/>
                <w:color w:val="222222"/>
                <w:szCs w:val="18"/>
                <w:shd w:val="clear" w:color="auto" w:fill="FFFFFF"/>
              </w:rPr>
            </w:pPr>
            <w:r w:rsidRPr="00195590">
              <w:rPr>
                <w:rFonts w:asciiTheme="majorHAnsi" w:hAnsiTheme="majorHAnsi" w:cs="Arial"/>
                <w:color w:val="222222"/>
                <w:szCs w:val="18"/>
                <w:shd w:val="clear" w:color="auto" w:fill="FFFFFF"/>
              </w:rPr>
              <w:t>collected information, performed research and analyze assets.</w:t>
            </w:r>
          </w:p>
          <w:p w14:paraId="18F01AF8" w14:textId="1EAF87E0" w:rsidR="00262E91" w:rsidRPr="00195590" w:rsidRDefault="00262E91" w:rsidP="00262E91">
            <w:pPr>
              <w:rPr>
                <w:rFonts w:ascii="Arial" w:hAnsi="Arial" w:cs="Arial"/>
                <w:color w:val="222222"/>
                <w:szCs w:val="18"/>
                <w:shd w:val="clear" w:color="auto" w:fill="FFFFFF"/>
              </w:rPr>
            </w:pPr>
            <w:r w:rsidRPr="00195590">
              <w:rPr>
                <w:rFonts w:asciiTheme="majorHAnsi" w:hAnsiTheme="majorHAnsi" w:cs="Arial"/>
                <w:color w:val="222222"/>
                <w:szCs w:val="18"/>
                <w:shd w:val="clear" w:color="auto" w:fill="FFFFFF"/>
              </w:rPr>
              <w:t>Support with varied related duties as needed for ad hoc reports or projects. Interpret and manage controls and risks within all group functions. Convey and manage entire event deadlines with customers both external as well as internal</w:t>
            </w:r>
            <w:r w:rsidRPr="00195590">
              <w:rPr>
                <w:rFonts w:ascii="Arial" w:hAnsi="Arial" w:cs="Arial"/>
                <w:color w:val="222222"/>
                <w:szCs w:val="18"/>
                <w:shd w:val="clear" w:color="auto" w:fill="FFFFFF"/>
              </w:rPr>
              <w:t>.</w:t>
            </w:r>
          </w:p>
          <w:p w14:paraId="546A81FD" w14:textId="74B66135" w:rsidR="004D3011" w:rsidRPr="00195590" w:rsidRDefault="00936F9C" w:rsidP="00B359E4">
            <w:pPr>
              <w:pStyle w:val="Heading4"/>
              <w:rPr>
                <w:bCs/>
                <w:szCs w:val="18"/>
              </w:rPr>
            </w:pPr>
            <w:r w:rsidRPr="00195590">
              <w:rPr>
                <w:szCs w:val="18"/>
              </w:rPr>
              <w:t>Nordstrom Return specialist</w:t>
            </w:r>
          </w:p>
          <w:p w14:paraId="1509B030" w14:textId="132B6884" w:rsidR="004D3011" w:rsidRPr="00195590" w:rsidRDefault="00674AFD" w:rsidP="00B359E4">
            <w:pPr>
              <w:pStyle w:val="Date"/>
              <w:rPr>
                <w:szCs w:val="18"/>
              </w:rPr>
            </w:pPr>
            <w:r w:rsidRPr="00195590">
              <w:rPr>
                <w:szCs w:val="18"/>
              </w:rPr>
              <w:t>Jul 2012- July 2013</w:t>
            </w:r>
          </w:p>
          <w:p w14:paraId="61FAB919" w14:textId="1A05002A" w:rsidR="004D3011" w:rsidRPr="00195590" w:rsidRDefault="00674AFD" w:rsidP="00036450">
            <w:pPr>
              <w:rPr>
                <w:rFonts w:asciiTheme="majorHAnsi" w:hAnsiTheme="majorHAnsi"/>
                <w:szCs w:val="18"/>
              </w:rPr>
            </w:pPr>
            <w:r w:rsidRPr="00195590">
              <w:rPr>
                <w:rFonts w:asciiTheme="majorHAnsi" w:hAnsiTheme="majorHAnsi" w:cs="Arial"/>
                <w:color w:val="222222"/>
                <w:szCs w:val="18"/>
                <w:shd w:val="clear" w:color="auto" w:fill="FFFFFF"/>
              </w:rPr>
              <w:t>Reported to the Customer Care &amp; Compliance Director, and as fully participating member of the Customer Care &amp; Compliance team, was responsible for processing accurate and timely returns and refunds.</w:t>
            </w:r>
            <w:r w:rsidR="00036450" w:rsidRPr="00195590">
              <w:rPr>
                <w:rFonts w:asciiTheme="majorHAnsi" w:hAnsiTheme="majorHAnsi"/>
                <w:szCs w:val="18"/>
              </w:rPr>
              <w:t xml:space="preserve"> </w:t>
            </w:r>
          </w:p>
          <w:p w14:paraId="6A9BE91E" w14:textId="0C6E4B16" w:rsidR="004D3011" w:rsidRPr="00195590" w:rsidRDefault="00936F9C" w:rsidP="00B359E4">
            <w:pPr>
              <w:pStyle w:val="Heading4"/>
              <w:rPr>
                <w:bCs/>
                <w:szCs w:val="18"/>
              </w:rPr>
            </w:pPr>
            <w:r w:rsidRPr="00195590">
              <w:rPr>
                <w:szCs w:val="18"/>
              </w:rPr>
              <w:t xml:space="preserve">General </w:t>
            </w:r>
            <w:r w:rsidR="008C731B" w:rsidRPr="00195590">
              <w:rPr>
                <w:szCs w:val="18"/>
              </w:rPr>
              <w:t>Mills Student</w:t>
            </w:r>
            <w:r w:rsidRPr="00195590">
              <w:rPr>
                <w:szCs w:val="18"/>
              </w:rPr>
              <w:t xml:space="preserve"> Engineer/packer intern</w:t>
            </w:r>
          </w:p>
          <w:p w14:paraId="7A4B1975" w14:textId="1928BCDE" w:rsidR="004D3011" w:rsidRPr="00195590" w:rsidRDefault="00674AFD" w:rsidP="00B359E4">
            <w:pPr>
              <w:pStyle w:val="Date"/>
              <w:rPr>
                <w:szCs w:val="18"/>
              </w:rPr>
            </w:pPr>
            <w:r w:rsidRPr="00195590">
              <w:rPr>
                <w:szCs w:val="18"/>
              </w:rPr>
              <w:t>Jan 2010</w:t>
            </w:r>
            <w:r w:rsidR="004D3011" w:rsidRPr="00195590">
              <w:rPr>
                <w:szCs w:val="18"/>
              </w:rPr>
              <w:t>–</w:t>
            </w:r>
            <w:r w:rsidRPr="00195590">
              <w:rPr>
                <w:szCs w:val="18"/>
              </w:rPr>
              <w:t>July 2012</w:t>
            </w:r>
          </w:p>
          <w:p w14:paraId="2E1C9D7C" w14:textId="6C47F584" w:rsidR="004D3011" w:rsidRPr="00195590" w:rsidRDefault="00674AFD" w:rsidP="004D3011">
            <w:pPr>
              <w:rPr>
                <w:rFonts w:asciiTheme="majorHAnsi" w:hAnsiTheme="majorHAnsi"/>
                <w:szCs w:val="18"/>
              </w:rPr>
            </w:pPr>
            <w:r w:rsidRPr="00195590">
              <w:rPr>
                <w:rFonts w:asciiTheme="majorHAnsi" w:hAnsiTheme="majorHAnsi" w:cs="Arial"/>
                <w:color w:val="222222"/>
                <w:szCs w:val="18"/>
                <w:shd w:val="clear" w:color="auto" w:fill="FFFFFF"/>
              </w:rPr>
              <w:t>Responsible for stacking and piling goods into their correct containers</w:t>
            </w:r>
            <w:r w:rsidR="00262E91" w:rsidRPr="00195590">
              <w:rPr>
                <w:rFonts w:asciiTheme="majorHAnsi" w:hAnsiTheme="majorHAnsi" w:cs="Arial"/>
                <w:color w:val="222222"/>
                <w:szCs w:val="18"/>
                <w:shd w:val="clear" w:color="auto" w:fill="FFFFFF"/>
              </w:rPr>
              <w:t>.</w:t>
            </w:r>
          </w:p>
          <w:p w14:paraId="1AD25AD1" w14:textId="4EFC4C2E" w:rsidR="004D3011" w:rsidRPr="00195590" w:rsidRDefault="00674AFD" w:rsidP="00036450">
            <w:pPr>
              <w:rPr>
                <w:rFonts w:asciiTheme="majorHAnsi" w:hAnsiTheme="majorHAnsi"/>
                <w:szCs w:val="18"/>
              </w:rPr>
            </w:pPr>
            <w:r w:rsidRPr="00195590">
              <w:rPr>
                <w:rFonts w:asciiTheme="majorHAnsi" w:hAnsiTheme="majorHAnsi" w:cs="Arial"/>
                <w:color w:val="222222"/>
                <w:szCs w:val="18"/>
                <w:shd w:val="clear" w:color="auto" w:fill="FFFFFF"/>
              </w:rPr>
              <w:t>set-up, operate</w:t>
            </w:r>
            <w:r w:rsidR="00262E91" w:rsidRPr="00195590">
              <w:rPr>
                <w:rFonts w:asciiTheme="majorHAnsi" w:hAnsiTheme="majorHAnsi" w:cs="Arial"/>
                <w:color w:val="222222"/>
                <w:szCs w:val="18"/>
                <w:shd w:val="clear" w:color="auto" w:fill="FFFFFF"/>
              </w:rPr>
              <w:t>d</w:t>
            </w:r>
            <w:r w:rsidRPr="00195590">
              <w:rPr>
                <w:rFonts w:asciiTheme="majorHAnsi" w:hAnsiTheme="majorHAnsi" w:cs="Arial"/>
                <w:color w:val="222222"/>
                <w:szCs w:val="18"/>
                <w:shd w:val="clear" w:color="auto" w:fill="FFFFFF"/>
              </w:rPr>
              <w:t>, and maintain</w:t>
            </w:r>
            <w:r w:rsidR="00262E91" w:rsidRPr="00195590">
              <w:rPr>
                <w:rFonts w:asciiTheme="majorHAnsi" w:hAnsiTheme="majorHAnsi" w:cs="Arial"/>
                <w:color w:val="222222"/>
                <w:szCs w:val="18"/>
                <w:shd w:val="clear" w:color="auto" w:fill="FFFFFF"/>
              </w:rPr>
              <w:t>ed</w:t>
            </w:r>
            <w:r w:rsidRPr="00195590">
              <w:rPr>
                <w:rFonts w:asciiTheme="majorHAnsi" w:hAnsiTheme="majorHAnsi" w:cs="Arial"/>
                <w:color w:val="222222"/>
                <w:szCs w:val="18"/>
                <w:shd w:val="clear" w:color="auto" w:fill="FFFFFF"/>
              </w:rPr>
              <w:t xml:space="preserve"> machinery. </w:t>
            </w:r>
            <w:r w:rsidR="00262E91" w:rsidRPr="00195590">
              <w:rPr>
                <w:rFonts w:asciiTheme="majorHAnsi" w:hAnsiTheme="majorHAnsi" w:cs="Arial"/>
                <w:color w:val="222222"/>
                <w:szCs w:val="18"/>
                <w:shd w:val="clear" w:color="auto" w:fill="FFFFFF"/>
              </w:rPr>
              <w:t xml:space="preserve">Was </w:t>
            </w:r>
            <w:r w:rsidRPr="00195590">
              <w:rPr>
                <w:rFonts w:asciiTheme="majorHAnsi" w:hAnsiTheme="majorHAnsi" w:cs="Arial"/>
                <w:color w:val="222222"/>
                <w:szCs w:val="18"/>
                <w:shd w:val="clear" w:color="auto" w:fill="FFFFFF"/>
              </w:rPr>
              <w:t>responsible for ensuring the machine produce</w:t>
            </w:r>
            <w:r w:rsidR="00262E91" w:rsidRPr="00195590">
              <w:rPr>
                <w:rFonts w:asciiTheme="majorHAnsi" w:hAnsiTheme="majorHAnsi" w:cs="Arial"/>
                <w:color w:val="222222"/>
                <w:szCs w:val="18"/>
                <w:shd w:val="clear" w:color="auto" w:fill="FFFFFF"/>
              </w:rPr>
              <w:t>d</w:t>
            </w:r>
            <w:r w:rsidRPr="00195590">
              <w:rPr>
                <w:rFonts w:asciiTheme="majorHAnsi" w:hAnsiTheme="majorHAnsi" w:cs="Arial"/>
                <w:color w:val="222222"/>
                <w:szCs w:val="18"/>
                <w:shd w:val="clear" w:color="auto" w:fill="FFFFFF"/>
              </w:rPr>
              <w:t xml:space="preserve"> high quality products, runs smoothly and at capacity, and </w:t>
            </w:r>
            <w:r w:rsidR="00262E91" w:rsidRPr="00195590">
              <w:rPr>
                <w:rFonts w:asciiTheme="majorHAnsi" w:hAnsiTheme="majorHAnsi" w:cs="Arial"/>
                <w:color w:val="222222"/>
                <w:szCs w:val="18"/>
                <w:shd w:val="clear" w:color="auto" w:fill="FFFFFF"/>
              </w:rPr>
              <w:t xml:space="preserve">was </w:t>
            </w:r>
            <w:r w:rsidRPr="00195590">
              <w:rPr>
                <w:rFonts w:asciiTheme="majorHAnsi" w:hAnsiTheme="majorHAnsi" w:cs="Arial"/>
                <w:color w:val="222222"/>
                <w:szCs w:val="18"/>
                <w:shd w:val="clear" w:color="auto" w:fill="FFFFFF"/>
              </w:rPr>
              <w:t>properly maintained</w:t>
            </w:r>
          </w:p>
          <w:sdt>
            <w:sdtPr>
              <w:rPr>
                <w:sz w:val="18"/>
                <w:szCs w:val="18"/>
              </w:rPr>
              <w:id w:val="1669594239"/>
              <w:placeholder>
                <w:docPart w:val="018B1DF7BDB24009ABF3BB1DA27552D4"/>
              </w:placeholder>
              <w:temporary/>
              <w:showingPlcHdr/>
              <w15:appearance w15:val="hidden"/>
            </w:sdtPr>
            <w:sdtEndPr/>
            <w:sdtContent>
              <w:p w14:paraId="1885717F" w14:textId="525FE409" w:rsidR="007E2D4B" w:rsidRPr="00195590" w:rsidRDefault="00180329" w:rsidP="007E2D4B">
                <w:pPr>
                  <w:pStyle w:val="Heading2"/>
                  <w:rPr>
                    <w:sz w:val="18"/>
                    <w:szCs w:val="18"/>
                  </w:rPr>
                </w:pPr>
                <w:r w:rsidRPr="00195590">
                  <w:rPr>
                    <w:rStyle w:val="Heading2Char"/>
                    <w:b/>
                    <w:bCs/>
                    <w:caps/>
                    <w:sz w:val="18"/>
                    <w:szCs w:val="18"/>
                  </w:rPr>
                  <w:t>SKILLS</w:t>
                </w:r>
              </w:p>
            </w:sdtContent>
          </w:sdt>
          <w:p w14:paraId="4E0FE4B1" w14:textId="20955360" w:rsidR="007E2D4B" w:rsidRPr="00195590" w:rsidRDefault="007E2D4B" w:rsidP="007E2D4B">
            <w:pPr>
              <w:tabs>
                <w:tab w:val="left" w:pos="1500"/>
              </w:tabs>
              <w:rPr>
                <w:b/>
                <w:bCs/>
                <w:szCs w:val="18"/>
              </w:rPr>
            </w:pPr>
            <w:r w:rsidRPr="00195590">
              <w:rPr>
                <w:b/>
                <w:bCs/>
                <w:szCs w:val="18"/>
              </w:rPr>
              <w:t>Technical skills</w:t>
            </w:r>
          </w:p>
          <w:p w14:paraId="385E113E" w14:textId="77777777" w:rsidR="007E2D4B" w:rsidRPr="00195590" w:rsidRDefault="007E2D4B" w:rsidP="007E2D4B">
            <w:pPr>
              <w:tabs>
                <w:tab w:val="left" w:pos="1500"/>
              </w:tabs>
              <w:rPr>
                <w:szCs w:val="18"/>
              </w:rPr>
            </w:pPr>
            <w:r w:rsidRPr="00195590">
              <w:rPr>
                <w:szCs w:val="18"/>
              </w:rPr>
              <w:t>HTML, CSS, JavaScript, APIs, Node.js, React, PERN application, Heroku deployment, TypeScript, Firebase deployment, database architecture, front-end &amp; full-stack deployment, stateless components, session validation, and response we design.</w:t>
            </w:r>
          </w:p>
          <w:p w14:paraId="3F41300A" w14:textId="77777777" w:rsidR="007E2D4B" w:rsidRPr="00195590" w:rsidRDefault="007E2D4B" w:rsidP="007E2D4B">
            <w:pPr>
              <w:tabs>
                <w:tab w:val="left" w:pos="1500"/>
              </w:tabs>
              <w:rPr>
                <w:b/>
                <w:bCs/>
                <w:szCs w:val="18"/>
              </w:rPr>
            </w:pPr>
            <w:r w:rsidRPr="00195590">
              <w:rPr>
                <w:b/>
                <w:bCs/>
                <w:szCs w:val="18"/>
              </w:rPr>
              <w:t>Functional Skills</w:t>
            </w:r>
          </w:p>
          <w:p w14:paraId="21F6EE34" w14:textId="7DB0B0BA" w:rsidR="007E2D4B" w:rsidRPr="00195590" w:rsidRDefault="007E2D4B" w:rsidP="007E2D4B">
            <w:pPr>
              <w:tabs>
                <w:tab w:val="left" w:pos="1500"/>
              </w:tabs>
              <w:rPr>
                <w:szCs w:val="18"/>
              </w:rPr>
            </w:pPr>
            <w:r w:rsidRPr="00195590">
              <w:rPr>
                <w:szCs w:val="18"/>
              </w:rPr>
              <w:lastRenderedPageBreak/>
              <w:t>Agile methodology, multiple project presentation</w:t>
            </w:r>
            <w:r w:rsidR="00674AFD" w:rsidRPr="00195590">
              <w:rPr>
                <w:szCs w:val="18"/>
              </w:rPr>
              <w:t xml:space="preserve"> </w:t>
            </w:r>
            <w:r w:rsidRPr="00195590">
              <w:rPr>
                <w:szCs w:val="18"/>
              </w:rPr>
              <w:t>(individual and team), project</w:t>
            </w:r>
            <w:r w:rsidR="00674AFD" w:rsidRPr="00195590">
              <w:rPr>
                <w:szCs w:val="18"/>
              </w:rPr>
              <w:t xml:space="preserve"> lab time, portfolio development.</w:t>
            </w:r>
          </w:p>
          <w:p w14:paraId="7E78C2CE" w14:textId="77777777" w:rsidR="00674AFD" w:rsidRPr="00195590" w:rsidRDefault="00674AFD" w:rsidP="007E2D4B">
            <w:pPr>
              <w:tabs>
                <w:tab w:val="left" w:pos="1500"/>
              </w:tabs>
              <w:rPr>
                <w:szCs w:val="18"/>
              </w:rPr>
            </w:pPr>
          </w:p>
          <w:p w14:paraId="063BC788" w14:textId="5B0B7B1D" w:rsidR="00674AFD" w:rsidRPr="00195590" w:rsidRDefault="00674AFD" w:rsidP="00674AFD">
            <w:pPr>
              <w:tabs>
                <w:tab w:val="left" w:pos="1500"/>
              </w:tabs>
              <w:rPr>
                <w:b/>
                <w:bCs/>
                <w:szCs w:val="18"/>
              </w:rPr>
            </w:pPr>
            <w:r w:rsidRPr="00195590">
              <w:rPr>
                <w:b/>
                <w:bCs/>
                <w:szCs w:val="18"/>
              </w:rPr>
              <w:t>Projects (refer to portfolio)</w:t>
            </w:r>
          </w:p>
        </w:tc>
      </w:tr>
    </w:tbl>
    <w:p w14:paraId="5E7E18DA" w14:textId="77777777" w:rsidR="0043117B" w:rsidRPr="00195590" w:rsidRDefault="001E677B" w:rsidP="000C45FF">
      <w:pPr>
        <w:tabs>
          <w:tab w:val="left" w:pos="990"/>
        </w:tabs>
        <w:rPr>
          <w:szCs w:val="18"/>
        </w:rPr>
      </w:pPr>
    </w:p>
    <w:sectPr w:rsidR="0043117B" w:rsidRPr="00195590"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71A52" w14:textId="77777777" w:rsidR="001E677B" w:rsidRDefault="001E677B" w:rsidP="000C45FF">
      <w:r>
        <w:separator/>
      </w:r>
    </w:p>
  </w:endnote>
  <w:endnote w:type="continuationSeparator" w:id="0">
    <w:p w14:paraId="5CCDC24A" w14:textId="77777777" w:rsidR="001E677B" w:rsidRDefault="001E677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5B938" w14:textId="77777777" w:rsidR="001E677B" w:rsidRDefault="001E677B" w:rsidP="000C45FF">
      <w:r>
        <w:separator/>
      </w:r>
    </w:p>
  </w:footnote>
  <w:footnote w:type="continuationSeparator" w:id="0">
    <w:p w14:paraId="2684F26F" w14:textId="77777777" w:rsidR="001E677B" w:rsidRDefault="001E677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23A99" w14:textId="77777777" w:rsidR="000C45FF" w:rsidRDefault="000C45FF">
    <w:pPr>
      <w:pStyle w:val="Header"/>
    </w:pPr>
    <w:r>
      <w:rPr>
        <w:noProof/>
      </w:rPr>
      <w:drawing>
        <wp:anchor distT="0" distB="0" distL="114300" distR="114300" simplePos="0" relativeHeight="251658240" behindDoc="1" locked="0" layoutInCell="1" allowOverlap="1" wp14:anchorId="5EDC2AD5" wp14:editId="3F6426F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54E01"/>
    <w:multiLevelType w:val="hybridMultilevel"/>
    <w:tmpl w:val="C52C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57F8D"/>
    <w:multiLevelType w:val="multilevel"/>
    <w:tmpl w:val="3A0A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FF3E18"/>
    <w:multiLevelType w:val="multilevel"/>
    <w:tmpl w:val="CBA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3A"/>
    <w:rsid w:val="00006F3C"/>
    <w:rsid w:val="00036450"/>
    <w:rsid w:val="00094499"/>
    <w:rsid w:val="000C45FF"/>
    <w:rsid w:val="000E3FD1"/>
    <w:rsid w:val="00112054"/>
    <w:rsid w:val="001525E1"/>
    <w:rsid w:val="00180329"/>
    <w:rsid w:val="0019001F"/>
    <w:rsid w:val="00195590"/>
    <w:rsid w:val="001A74A5"/>
    <w:rsid w:val="001B2ABD"/>
    <w:rsid w:val="001E0391"/>
    <w:rsid w:val="001E1759"/>
    <w:rsid w:val="001E677B"/>
    <w:rsid w:val="001F1ECC"/>
    <w:rsid w:val="001F64DA"/>
    <w:rsid w:val="002400EB"/>
    <w:rsid w:val="00256CF7"/>
    <w:rsid w:val="00257566"/>
    <w:rsid w:val="00262E91"/>
    <w:rsid w:val="00281FD5"/>
    <w:rsid w:val="00295E06"/>
    <w:rsid w:val="0030481B"/>
    <w:rsid w:val="003156FC"/>
    <w:rsid w:val="003254B5"/>
    <w:rsid w:val="00366A9E"/>
    <w:rsid w:val="0037121F"/>
    <w:rsid w:val="003A6B7D"/>
    <w:rsid w:val="003B06CA"/>
    <w:rsid w:val="004071FC"/>
    <w:rsid w:val="00445947"/>
    <w:rsid w:val="004813B3"/>
    <w:rsid w:val="00496591"/>
    <w:rsid w:val="004C63E4"/>
    <w:rsid w:val="004D3011"/>
    <w:rsid w:val="0050613A"/>
    <w:rsid w:val="005262AC"/>
    <w:rsid w:val="005346C1"/>
    <w:rsid w:val="00562E14"/>
    <w:rsid w:val="005E39D5"/>
    <w:rsid w:val="00600670"/>
    <w:rsid w:val="0062123A"/>
    <w:rsid w:val="00646E75"/>
    <w:rsid w:val="00674AFD"/>
    <w:rsid w:val="006771D0"/>
    <w:rsid w:val="00715FCB"/>
    <w:rsid w:val="00743101"/>
    <w:rsid w:val="007775E1"/>
    <w:rsid w:val="007867A0"/>
    <w:rsid w:val="007915BC"/>
    <w:rsid w:val="007927F5"/>
    <w:rsid w:val="007E2D4B"/>
    <w:rsid w:val="00802CA0"/>
    <w:rsid w:val="008C731B"/>
    <w:rsid w:val="009260CD"/>
    <w:rsid w:val="00936F9C"/>
    <w:rsid w:val="00952C25"/>
    <w:rsid w:val="009908FC"/>
    <w:rsid w:val="00A2118D"/>
    <w:rsid w:val="00AD76E2"/>
    <w:rsid w:val="00AF7AC3"/>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9F17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HTMLPreformatted">
    <w:name w:val="HTML Preformatted"/>
    <w:basedOn w:val="Normal"/>
    <w:link w:val="HTMLPreformattedChar"/>
    <w:uiPriority w:val="99"/>
    <w:semiHidden/>
    <w:unhideWhenUsed/>
    <w:rsid w:val="0056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562E14"/>
    <w:rPr>
      <w:rFonts w:ascii="Courier New" w:eastAsia="Times New Roman" w:hAnsi="Courier New" w:cs="Courier New"/>
      <w:sz w:val="20"/>
      <w:szCs w:val="20"/>
      <w:lang w:eastAsia="en-US"/>
    </w:rPr>
  </w:style>
  <w:style w:type="paragraph" w:styleId="ListParagraph">
    <w:name w:val="List Paragraph"/>
    <w:basedOn w:val="Normal"/>
    <w:uiPriority w:val="34"/>
    <w:semiHidden/>
    <w:qFormat/>
    <w:rsid w:val="00990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658125">
      <w:bodyDiv w:val="1"/>
      <w:marLeft w:val="0"/>
      <w:marRight w:val="0"/>
      <w:marTop w:val="0"/>
      <w:marBottom w:val="0"/>
      <w:divBdr>
        <w:top w:val="none" w:sz="0" w:space="0" w:color="auto"/>
        <w:left w:val="none" w:sz="0" w:space="0" w:color="auto"/>
        <w:bottom w:val="none" w:sz="0" w:space="0" w:color="auto"/>
        <w:right w:val="none" w:sz="0" w:space="0" w:color="auto"/>
      </w:divBdr>
    </w:div>
    <w:div w:id="780613542">
      <w:bodyDiv w:val="1"/>
      <w:marLeft w:val="0"/>
      <w:marRight w:val="0"/>
      <w:marTop w:val="0"/>
      <w:marBottom w:val="0"/>
      <w:divBdr>
        <w:top w:val="none" w:sz="0" w:space="0" w:color="auto"/>
        <w:left w:val="none" w:sz="0" w:space="0" w:color="auto"/>
        <w:bottom w:val="none" w:sz="0" w:space="0" w:color="auto"/>
        <w:right w:val="none" w:sz="0" w:space="0" w:color="auto"/>
      </w:divBdr>
    </w:div>
    <w:div w:id="17424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6B7886742A4865992BB187D58A92AE"/>
        <w:category>
          <w:name w:val="General"/>
          <w:gallery w:val="placeholder"/>
        </w:category>
        <w:types>
          <w:type w:val="bbPlcHdr"/>
        </w:types>
        <w:behaviors>
          <w:behavior w:val="content"/>
        </w:behaviors>
        <w:guid w:val="{F57FF383-EDFA-4BE0-8CAE-F9F08A605BBC}"/>
      </w:docPartPr>
      <w:docPartBody>
        <w:p w:rsidR="004F64B5" w:rsidRDefault="00BF2FAF">
          <w:pPr>
            <w:pStyle w:val="076B7886742A4865992BB187D58A92AE"/>
          </w:pPr>
          <w:r w:rsidRPr="00CB0055">
            <w:t>Contact</w:t>
          </w:r>
        </w:p>
      </w:docPartBody>
    </w:docPart>
    <w:docPart>
      <w:docPartPr>
        <w:name w:val="6367E05E19844094A0DF72A5CE54AA58"/>
        <w:category>
          <w:name w:val="General"/>
          <w:gallery w:val="placeholder"/>
        </w:category>
        <w:types>
          <w:type w:val="bbPlcHdr"/>
        </w:types>
        <w:behaviors>
          <w:behavior w:val="content"/>
        </w:behaviors>
        <w:guid w:val="{F9B90EBF-78B0-4F39-A10D-9568B84CF967}"/>
      </w:docPartPr>
      <w:docPartBody>
        <w:p w:rsidR="004F64B5" w:rsidRDefault="00BF2FAF">
          <w:pPr>
            <w:pStyle w:val="6367E05E19844094A0DF72A5CE54AA58"/>
          </w:pPr>
          <w:r w:rsidRPr="004D3011">
            <w:t>PHONE:</w:t>
          </w:r>
        </w:p>
      </w:docPartBody>
    </w:docPart>
    <w:docPart>
      <w:docPartPr>
        <w:name w:val="B126020590FB4873AD443DA58E1B370C"/>
        <w:category>
          <w:name w:val="General"/>
          <w:gallery w:val="placeholder"/>
        </w:category>
        <w:types>
          <w:type w:val="bbPlcHdr"/>
        </w:types>
        <w:behaviors>
          <w:behavior w:val="content"/>
        </w:behaviors>
        <w:guid w:val="{C6655DB3-B282-49A9-9A97-1270B2B45AA6}"/>
      </w:docPartPr>
      <w:docPartBody>
        <w:p w:rsidR="004F64B5" w:rsidRDefault="00BF2FAF">
          <w:pPr>
            <w:pStyle w:val="B126020590FB4873AD443DA58E1B370C"/>
          </w:pPr>
          <w:r w:rsidRPr="004D3011">
            <w:t>WEBSITE:</w:t>
          </w:r>
        </w:p>
      </w:docPartBody>
    </w:docPart>
    <w:docPart>
      <w:docPartPr>
        <w:name w:val="911C3192E0214CF3B666F3CC3671D4FE"/>
        <w:category>
          <w:name w:val="General"/>
          <w:gallery w:val="placeholder"/>
        </w:category>
        <w:types>
          <w:type w:val="bbPlcHdr"/>
        </w:types>
        <w:behaviors>
          <w:behavior w:val="content"/>
        </w:behaviors>
        <w:guid w:val="{572DDE0F-86F2-4577-BABA-C1A5AB84711F}"/>
      </w:docPartPr>
      <w:docPartBody>
        <w:p w:rsidR="004F64B5" w:rsidRDefault="00BF2FAF">
          <w:pPr>
            <w:pStyle w:val="911C3192E0214CF3B666F3CC3671D4FE"/>
          </w:pPr>
          <w:r>
            <w:t>Website goes here</w:t>
          </w:r>
        </w:p>
      </w:docPartBody>
    </w:docPart>
    <w:docPart>
      <w:docPartPr>
        <w:name w:val="B2BC99CF083E47AFB4CED8EE39BF0140"/>
        <w:category>
          <w:name w:val="General"/>
          <w:gallery w:val="placeholder"/>
        </w:category>
        <w:types>
          <w:type w:val="bbPlcHdr"/>
        </w:types>
        <w:behaviors>
          <w:behavior w:val="content"/>
        </w:behaviors>
        <w:guid w:val="{877BA7CF-3651-458A-A0E6-6D57430E4714}"/>
      </w:docPartPr>
      <w:docPartBody>
        <w:p w:rsidR="004F64B5" w:rsidRDefault="00BF2FAF">
          <w:pPr>
            <w:pStyle w:val="B2BC99CF083E47AFB4CED8EE39BF0140"/>
          </w:pPr>
          <w:r w:rsidRPr="004D3011">
            <w:t>EMAIL:</w:t>
          </w:r>
        </w:p>
      </w:docPartBody>
    </w:docPart>
    <w:docPart>
      <w:docPartPr>
        <w:name w:val="56098A71AB114A158DCFA8924BE27A61"/>
        <w:category>
          <w:name w:val="General"/>
          <w:gallery w:val="placeholder"/>
        </w:category>
        <w:types>
          <w:type w:val="bbPlcHdr"/>
        </w:types>
        <w:behaviors>
          <w:behavior w:val="content"/>
        </w:behaviors>
        <w:guid w:val="{3041387E-2144-4A57-A986-D987C8381735}"/>
      </w:docPartPr>
      <w:docPartBody>
        <w:p w:rsidR="004F64B5" w:rsidRDefault="00BF2FAF">
          <w:pPr>
            <w:pStyle w:val="56098A71AB114A158DCFA8924BE27A61"/>
          </w:pPr>
          <w:r w:rsidRPr="00CB0055">
            <w:t>Hobbies</w:t>
          </w:r>
        </w:p>
      </w:docPartBody>
    </w:docPart>
    <w:docPart>
      <w:docPartPr>
        <w:name w:val="2DBDB45987D24DC3A9A3A2993A35E896"/>
        <w:category>
          <w:name w:val="General"/>
          <w:gallery w:val="placeholder"/>
        </w:category>
        <w:types>
          <w:type w:val="bbPlcHdr"/>
        </w:types>
        <w:behaviors>
          <w:behavior w:val="content"/>
        </w:behaviors>
        <w:guid w:val="{32552388-1E19-4E23-A6C0-0A70DEEC78A6}"/>
      </w:docPartPr>
      <w:docPartBody>
        <w:p w:rsidR="004F64B5" w:rsidRDefault="00BF2FAF">
          <w:pPr>
            <w:pStyle w:val="2DBDB45987D24DC3A9A3A2993A35E896"/>
          </w:pPr>
          <w:r w:rsidRPr="00036450">
            <w:t>EDUCATION</w:t>
          </w:r>
        </w:p>
      </w:docPartBody>
    </w:docPart>
    <w:docPart>
      <w:docPartPr>
        <w:name w:val="F6E68DE366814EDF90AECBA2B83D4481"/>
        <w:category>
          <w:name w:val="General"/>
          <w:gallery w:val="placeholder"/>
        </w:category>
        <w:types>
          <w:type w:val="bbPlcHdr"/>
        </w:types>
        <w:behaviors>
          <w:behavior w:val="content"/>
        </w:behaviors>
        <w:guid w:val="{5A73DDC4-2AD2-44E0-898F-231B7F3EC547}"/>
      </w:docPartPr>
      <w:docPartBody>
        <w:p w:rsidR="004F64B5" w:rsidRDefault="00BF2FAF">
          <w:pPr>
            <w:pStyle w:val="F6E68DE366814EDF90AECBA2B83D4481"/>
          </w:pPr>
          <w:r w:rsidRPr="00036450">
            <w:t>WORK EXPERIENCE</w:t>
          </w:r>
        </w:p>
      </w:docPartBody>
    </w:docPart>
    <w:docPart>
      <w:docPartPr>
        <w:name w:val="018B1DF7BDB24009ABF3BB1DA27552D4"/>
        <w:category>
          <w:name w:val="General"/>
          <w:gallery w:val="placeholder"/>
        </w:category>
        <w:types>
          <w:type w:val="bbPlcHdr"/>
        </w:types>
        <w:behaviors>
          <w:behavior w:val="content"/>
        </w:behaviors>
        <w:guid w:val="{30C9627C-38FF-44F4-A6D0-3D22392D9B24}"/>
      </w:docPartPr>
      <w:docPartBody>
        <w:p w:rsidR="004F64B5" w:rsidRDefault="00BF2FAF">
          <w:pPr>
            <w:pStyle w:val="018B1DF7BDB24009ABF3BB1DA27552D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FAF"/>
    <w:rsid w:val="004F64B5"/>
    <w:rsid w:val="00A20775"/>
    <w:rsid w:val="00A95331"/>
    <w:rsid w:val="00AA3D71"/>
    <w:rsid w:val="00BF2FAF"/>
    <w:rsid w:val="00D5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AA3D71"/>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0249EF26B040DC9B3052812D6B68B0">
    <w:name w:val="C40249EF26B040DC9B3052812D6B68B0"/>
  </w:style>
  <w:style w:type="paragraph" w:customStyle="1" w:styleId="D22229035F5D41AE886BF23FC391D37C">
    <w:name w:val="D22229035F5D41AE886BF23FC391D37C"/>
  </w:style>
  <w:style w:type="paragraph" w:customStyle="1" w:styleId="42DDB9FC47EC4D1AAD31692ECEAF4866">
    <w:name w:val="42DDB9FC47EC4D1AAD31692ECEAF4866"/>
  </w:style>
  <w:style w:type="paragraph" w:customStyle="1" w:styleId="99F855ADE6904391A4ED76F4E2E6222F">
    <w:name w:val="99F855ADE6904391A4ED76F4E2E6222F"/>
  </w:style>
  <w:style w:type="paragraph" w:customStyle="1" w:styleId="076B7886742A4865992BB187D58A92AE">
    <w:name w:val="076B7886742A4865992BB187D58A92AE"/>
  </w:style>
  <w:style w:type="paragraph" w:customStyle="1" w:styleId="6367E05E19844094A0DF72A5CE54AA58">
    <w:name w:val="6367E05E19844094A0DF72A5CE54AA58"/>
  </w:style>
  <w:style w:type="paragraph" w:customStyle="1" w:styleId="B0B34212701B43A897A3D97D899CD9EB">
    <w:name w:val="B0B34212701B43A897A3D97D899CD9EB"/>
  </w:style>
  <w:style w:type="paragraph" w:customStyle="1" w:styleId="B126020590FB4873AD443DA58E1B370C">
    <w:name w:val="B126020590FB4873AD443DA58E1B370C"/>
  </w:style>
  <w:style w:type="paragraph" w:customStyle="1" w:styleId="911C3192E0214CF3B666F3CC3671D4FE">
    <w:name w:val="911C3192E0214CF3B666F3CC3671D4FE"/>
  </w:style>
  <w:style w:type="paragraph" w:customStyle="1" w:styleId="B2BC99CF083E47AFB4CED8EE39BF0140">
    <w:name w:val="B2BC99CF083E47AFB4CED8EE39BF0140"/>
  </w:style>
  <w:style w:type="character" w:styleId="Hyperlink">
    <w:name w:val="Hyperlink"/>
    <w:basedOn w:val="DefaultParagraphFont"/>
    <w:uiPriority w:val="99"/>
    <w:unhideWhenUsed/>
    <w:rPr>
      <w:color w:val="C45911" w:themeColor="accent2" w:themeShade="BF"/>
      <w:u w:val="single"/>
    </w:rPr>
  </w:style>
  <w:style w:type="paragraph" w:customStyle="1" w:styleId="D66DE19703244ACE8B4A2E853722F0CE">
    <w:name w:val="D66DE19703244ACE8B4A2E853722F0CE"/>
  </w:style>
  <w:style w:type="paragraph" w:customStyle="1" w:styleId="56098A71AB114A158DCFA8924BE27A61">
    <w:name w:val="56098A71AB114A158DCFA8924BE27A61"/>
  </w:style>
  <w:style w:type="paragraph" w:customStyle="1" w:styleId="E63273B3DE454535B0176FBB7840ABA1">
    <w:name w:val="E63273B3DE454535B0176FBB7840ABA1"/>
  </w:style>
  <w:style w:type="paragraph" w:customStyle="1" w:styleId="BCA62F8517BF47BE841AE0CADBF86187">
    <w:name w:val="BCA62F8517BF47BE841AE0CADBF86187"/>
  </w:style>
  <w:style w:type="paragraph" w:customStyle="1" w:styleId="DF24A395F5864CEB8864E2438881CC61">
    <w:name w:val="DF24A395F5864CEB8864E2438881CC61"/>
  </w:style>
  <w:style w:type="paragraph" w:customStyle="1" w:styleId="54B7EBCB1CB14FFB88FBE2C3C1C382E4">
    <w:name w:val="54B7EBCB1CB14FFB88FBE2C3C1C382E4"/>
  </w:style>
  <w:style w:type="paragraph" w:customStyle="1" w:styleId="2DBDB45987D24DC3A9A3A2993A35E896">
    <w:name w:val="2DBDB45987D24DC3A9A3A2993A35E896"/>
  </w:style>
  <w:style w:type="paragraph" w:customStyle="1" w:styleId="3E03BE251D2E4DF1A8635F10FF50AFE2">
    <w:name w:val="3E03BE251D2E4DF1A8635F10FF50AFE2"/>
  </w:style>
  <w:style w:type="paragraph" w:customStyle="1" w:styleId="24A1840B2CFD4B12B373E1259D46329E">
    <w:name w:val="24A1840B2CFD4B12B373E1259D46329E"/>
  </w:style>
  <w:style w:type="paragraph" w:customStyle="1" w:styleId="22B0E997F7AF4B58AE613A08244900DE">
    <w:name w:val="22B0E997F7AF4B58AE613A08244900DE"/>
  </w:style>
  <w:style w:type="paragraph" w:customStyle="1" w:styleId="4516834BD33E465E98AD89F6A8DBF5EC">
    <w:name w:val="4516834BD33E465E98AD89F6A8DBF5EC"/>
  </w:style>
  <w:style w:type="paragraph" w:customStyle="1" w:styleId="0A61FFE5F470413BBF92267107A0D2D9">
    <w:name w:val="0A61FFE5F470413BBF92267107A0D2D9"/>
  </w:style>
  <w:style w:type="paragraph" w:customStyle="1" w:styleId="6D42AB9AF51A49B485839A70D6697C89">
    <w:name w:val="6D42AB9AF51A49B485839A70D6697C89"/>
  </w:style>
  <w:style w:type="paragraph" w:customStyle="1" w:styleId="7CFDEBF130FB427BBE355234E72B8507">
    <w:name w:val="7CFDEBF130FB427BBE355234E72B8507"/>
  </w:style>
  <w:style w:type="paragraph" w:customStyle="1" w:styleId="F6E68DE366814EDF90AECBA2B83D4481">
    <w:name w:val="F6E68DE366814EDF90AECBA2B83D4481"/>
  </w:style>
  <w:style w:type="paragraph" w:customStyle="1" w:styleId="3A7C9EAACC954CEE8ADEC8F5A4C743B5">
    <w:name w:val="3A7C9EAACC954CEE8ADEC8F5A4C743B5"/>
  </w:style>
  <w:style w:type="paragraph" w:customStyle="1" w:styleId="4F34D75ADF0E48DEB704CFCEC09B1294">
    <w:name w:val="4F34D75ADF0E48DEB704CFCEC09B1294"/>
  </w:style>
  <w:style w:type="paragraph" w:customStyle="1" w:styleId="EA1D73ACED7E48A796ACB504335A6B18">
    <w:name w:val="EA1D73ACED7E48A796ACB504335A6B18"/>
  </w:style>
  <w:style w:type="paragraph" w:customStyle="1" w:styleId="72269990E44D4DBB925A0FF5934CCEA5">
    <w:name w:val="72269990E44D4DBB925A0FF5934CCEA5"/>
  </w:style>
  <w:style w:type="paragraph" w:customStyle="1" w:styleId="662AAC4A62204C2AAF56BF57DD81D3FA">
    <w:name w:val="662AAC4A62204C2AAF56BF57DD81D3FA"/>
  </w:style>
  <w:style w:type="paragraph" w:customStyle="1" w:styleId="2DFDE61EC4F2494DB5C3361D5A40C1CD">
    <w:name w:val="2DFDE61EC4F2494DB5C3361D5A40C1CD"/>
  </w:style>
  <w:style w:type="paragraph" w:customStyle="1" w:styleId="7A5D170BE21D468DA9BE3B770BF21A22">
    <w:name w:val="7A5D170BE21D468DA9BE3B770BF21A22"/>
  </w:style>
  <w:style w:type="paragraph" w:customStyle="1" w:styleId="137C3DC177CA490EA72C80CB7B2EF3B6">
    <w:name w:val="137C3DC177CA490EA72C80CB7B2EF3B6"/>
  </w:style>
  <w:style w:type="paragraph" w:customStyle="1" w:styleId="B5DD8C907ED94FC8BC1BA52090B8CE69">
    <w:name w:val="B5DD8C907ED94FC8BC1BA52090B8CE69"/>
  </w:style>
  <w:style w:type="paragraph" w:customStyle="1" w:styleId="BF61AA9940EF4D74A3B71195E3E5916F">
    <w:name w:val="BF61AA9940EF4D74A3B71195E3E5916F"/>
  </w:style>
  <w:style w:type="paragraph" w:customStyle="1" w:styleId="3DCE60062B674BA3B80B2C774CC05D3F">
    <w:name w:val="3DCE60062B674BA3B80B2C774CC05D3F"/>
  </w:style>
  <w:style w:type="paragraph" w:customStyle="1" w:styleId="9AA2F98067314BA7ADD2BCD0B35B5C51">
    <w:name w:val="9AA2F98067314BA7ADD2BCD0B35B5C51"/>
  </w:style>
  <w:style w:type="paragraph" w:customStyle="1" w:styleId="DB79170E350E410C809D742741E7FDA0">
    <w:name w:val="DB79170E350E410C809D742741E7FDA0"/>
  </w:style>
  <w:style w:type="paragraph" w:customStyle="1" w:styleId="AFC9330001354C888378B9582C9B776C">
    <w:name w:val="AFC9330001354C888378B9582C9B776C"/>
  </w:style>
  <w:style w:type="paragraph" w:customStyle="1" w:styleId="338264F0C5A940F39BC581BAD793FB9B">
    <w:name w:val="338264F0C5A940F39BC581BAD793FB9B"/>
  </w:style>
  <w:style w:type="character" w:customStyle="1" w:styleId="Heading2Char">
    <w:name w:val="Heading 2 Char"/>
    <w:basedOn w:val="DefaultParagraphFont"/>
    <w:link w:val="Heading2"/>
    <w:uiPriority w:val="9"/>
    <w:rsid w:val="00AA3D71"/>
    <w:rPr>
      <w:rFonts w:asciiTheme="majorHAnsi" w:eastAsiaTheme="majorEastAsia" w:hAnsiTheme="majorHAnsi" w:cstheme="majorBidi"/>
      <w:b/>
      <w:bCs/>
      <w:caps/>
      <w:szCs w:val="26"/>
      <w:lang w:eastAsia="ja-JP"/>
    </w:rPr>
  </w:style>
  <w:style w:type="paragraph" w:customStyle="1" w:styleId="018B1DF7BDB24009ABF3BB1DA27552D4">
    <w:name w:val="018B1DF7BDB24009ABF3BB1DA27552D4"/>
  </w:style>
  <w:style w:type="paragraph" w:customStyle="1" w:styleId="8814E91644584AA18B64251644F66536">
    <w:name w:val="8814E91644584AA18B64251644F66536"/>
    <w:rsid w:val="00AA3D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2020-10-02T16:40:00Z</dcterms:created>
  <dcterms:modified xsi:type="dcterms:W3CDTF">2020-10-02T16:40:00Z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